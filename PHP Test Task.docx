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BDB61" w14:textId="4EF30872" w:rsidR="009474F7" w:rsidRDefault="00C83352" w:rsidP="009474F7">
      <w:pPr>
        <w:pStyle w:val="Heading1"/>
        <w:rPr>
          <w:lang w:val="en-GB"/>
        </w:rPr>
      </w:pPr>
      <w:r>
        <w:rPr>
          <w:lang w:val="en-GB"/>
        </w:rPr>
        <w:t xml:space="preserve">PHP </w:t>
      </w:r>
      <w:r w:rsidR="00FF48B8">
        <w:rPr>
          <w:lang w:val="en-GB"/>
        </w:rPr>
        <w:t xml:space="preserve">Junior </w:t>
      </w:r>
      <w:r>
        <w:rPr>
          <w:lang w:val="en-GB"/>
        </w:rPr>
        <w:t>Backend Developer</w:t>
      </w:r>
      <w:r w:rsidR="009474F7">
        <w:rPr>
          <w:lang w:val="en-GB"/>
        </w:rPr>
        <w:t xml:space="preserve"> Test Task</w:t>
      </w:r>
      <w:bookmarkStart w:id="0" w:name="_GoBack"/>
      <w:bookmarkEnd w:id="0"/>
    </w:p>
    <w:p w14:paraId="2FB16887" w14:textId="7F0957A4" w:rsidR="00E77FA8" w:rsidRPr="00E77FA8" w:rsidRDefault="009474F7" w:rsidP="00E77FA8">
      <w:pPr>
        <w:rPr>
          <w:lang w:val="en-GB"/>
        </w:rPr>
      </w:pPr>
      <w:r>
        <w:rPr>
          <w:lang w:val="en-GB"/>
        </w:rPr>
        <w:br/>
      </w:r>
      <w:r w:rsidR="00E77FA8" w:rsidRPr="00E77FA8">
        <w:rPr>
          <w:lang w:val="en-GB"/>
        </w:rPr>
        <w:t>Create a restful API to manage Events and Attendees. The User needs to be able to create the Event.  When the Event exists, any User can register for the Event by entering his details and becoming the Attendee.</w:t>
      </w:r>
    </w:p>
    <w:p w14:paraId="4403DE28" w14:textId="77777777" w:rsidR="00E77FA8" w:rsidRPr="00E77FA8" w:rsidRDefault="00E77FA8" w:rsidP="00E77FA8">
      <w:pPr>
        <w:rPr>
          <w:lang w:val="en-GB"/>
        </w:rPr>
      </w:pPr>
    </w:p>
    <w:p w14:paraId="636E7993" w14:textId="77777777" w:rsidR="00E77FA8" w:rsidRPr="00E77FA8" w:rsidRDefault="00E77FA8" w:rsidP="00E77FA8">
      <w:pPr>
        <w:rPr>
          <w:lang w:val="en-GB"/>
        </w:rPr>
      </w:pPr>
      <w:r w:rsidRPr="00E77FA8">
        <w:rPr>
          <w:lang w:val="en-GB"/>
        </w:rPr>
        <w:t>User stories:</w:t>
      </w:r>
    </w:p>
    <w:p w14:paraId="203ADC76" w14:textId="77777777" w:rsidR="00E77FA8" w:rsidRPr="00E77FA8" w:rsidRDefault="00E77FA8" w:rsidP="00E77FA8">
      <w:pPr>
        <w:rPr>
          <w:lang w:val="en-GB"/>
        </w:rPr>
      </w:pPr>
    </w:p>
    <w:p w14:paraId="0D286F77" w14:textId="77777777" w:rsidR="00E77FA8" w:rsidRPr="00E77FA8" w:rsidRDefault="00E77FA8" w:rsidP="00E77FA8">
      <w:pPr>
        <w:rPr>
          <w:lang w:val="en-GB"/>
        </w:rPr>
      </w:pPr>
      <w:r w:rsidRPr="00E77FA8">
        <w:rPr>
          <w:lang w:val="en-GB"/>
        </w:rPr>
        <w:t>1.    As User – can make CRUD operations with the Event entity</w:t>
      </w:r>
    </w:p>
    <w:p w14:paraId="6348DE7A" w14:textId="77777777" w:rsidR="00E77FA8" w:rsidRPr="00E77FA8" w:rsidRDefault="00E77FA8" w:rsidP="00E77FA8">
      <w:pPr>
        <w:rPr>
          <w:lang w:val="en-GB"/>
        </w:rPr>
      </w:pPr>
    </w:p>
    <w:p w14:paraId="7D8BDBA3" w14:textId="77777777" w:rsidR="00E77FA8" w:rsidRPr="00E77FA8" w:rsidRDefault="00E77FA8" w:rsidP="00E77FA8">
      <w:pPr>
        <w:rPr>
          <w:lang w:val="en-GB"/>
        </w:rPr>
      </w:pPr>
      <w:r w:rsidRPr="00E77FA8">
        <w:rPr>
          <w:lang w:val="en-GB"/>
        </w:rPr>
        <w:t>2.    As User – can register Attendee to the Event</w:t>
      </w:r>
    </w:p>
    <w:p w14:paraId="7975FCF0" w14:textId="77777777" w:rsidR="00E77FA8" w:rsidRPr="00E77FA8" w:rsidRDefault="00E77FA8" w:rsidP="00E77FA8">
      <w:pPr>
        <w:rPr>
          <w:lang w:val="en-GB"/>
        </w:rPr>
      </w:pPr>
    </w:p>
    <w:p w14:paraId="3E7585CA" w14:textId="77777777" w:rsidR="00E77FA8" w:rsidRPr="00E77FA8" w:rsidRDefault="00E77FA8" w:rsidP="00E77FA8">
      <w:pPr>
        <w:rPr>
          <w:lang w:val="en-GB"/>
        </w:rPr>
      </w:pPr>
      <w:r w:rsidRPr="00E77FA8">
        <w:rPr>
          <w:lang w:val="en-GB"/>
        </w:rPr>
        <w:t>3.    As User – can remove Attendee from the Event</w:t>
      </w:r>
    </w:p>
    <w:p w14:paraId="3D9A60F0" w14:textId="77777777" w:rsidR="00E77FA8" w:rsidRPr="00E77FA8" w:rsidRDefault="00E77FA8" w:rsidP="00E77FA8">
      <w:pPr>
        <w:rPr>
          <w:lang w:val="en-GB"/>
        </w:rPr>
      </w:pPr>
    </w:p>
    <w:p w14:paraId="6685A6C2" w14:textId="2164284E" w:rsidR="00E77FA8" w:rsidRPr="00E77FA8" w:rsidRDefault="00E77FA8" w:rsidP="00E77FA8">
      <w:pPr>
        <w:rPr>
          <w:lang w:val="en-GB"/>
        </w:rPr>
      </w:pPr>
      <w:r w:rsidRPr="00E77FA8">
        <w:rPr>
          <w:lang w:val="en-GB"/>
        </w:rPr>
        <w:t>4.    As User – get filtered list of Events with Attendees</w:t>
      </w:r>
    </w:p>
    <w:p w14:paraId="305B5CEF" w14:textId="28DD614D" w:rsidR="00E77FA8" w:rsidRPr="00E77FA8" w:rsidRDefault="00E77FA8" w:rsidP="00E77FA8">
      <w:pPr>
        <w:pStyle w:val="ListParagraph"/>
        <w:numPr>
          <w:ilvl w:val="0"/>
          <w:numId w:val="8"/>
        </w:numPr>
        <w:rPr>
          <w:lang w:val="en-GB"/>
        </w:rPr>
      </w:pPr>
      <w:r w:rsidRPr="00E77FA8">
        <w:rPr>
          <w:lang w:val="en-GB"/>
        </w:rPr>
        <w:t>We need to be able to filter by any Event field</w:t>
      </w:r>
    </w:p>
    <w:p w14:paraId="3C090B5A" w14:textId="0829EB3A" w:rsidR="00E77FA8" w:rsidRPr="00E77FA8" w:rsidRDefault="00E77FA8" w:rsidP="00E77FA8">
      <w:pPr>
        <w:pStyle w:val="ListParagraph"/>
        <w:numPr>
          <w:ilvl w:val="0"/>
          <w:numId w:val="8"/>
        </w:numPr>
        <w:rPr>
          <w:lang w:val="en-GB"/>
        </w:rPr>
      </w:pPr>
      <w:r w:rsidRPr="00E77FA8">
        <w:rPr>
          <w:lang w:val="en-GB"/>
        </w:rPr>
        <w:t>We need to be able to filter Events happening in between two dates</w:t>
      </w:r>
    </w:p>
    <w:p w14:paraId="42053CF5" w14:textId="67485F84" w:rsidR="00E77FA8" w:rsidRPr="00E77FA8" w:rsidRDefault="00E77FA8" w:rsidP="00E77FA8">
      <w:pPr>
        <w:pStyle w:val="ListParagraph"/>
        <w:numPr>
          <w:ilvl w:val="0"/>
          <w:numId w:val="8"/>
        </w:numPr>
        <w:rPr>
          <w:lang w:val="en-GB"/>
        </w:rPr>
      </w:pPr>
      <w:r w:rsidRPr="00E77FA8">
        <w:rPr>
          <w:lang w:val="en-GB"/>
        </w:rPr>
        <w:t>We need to be able to filter Events by number of Attendees</w:t>
      </w:r>
    </w:p>
    <w:p w14:paraId="5E0064DC" w14:textId="77777777" w:rsidR="00E77FA8" w:rsidRPr="00E77FA8" w:rsidRDefault="00E77FA8" w:rsidP="00E77FA8">
      <w:pPr>
        <w:rPr>
          <w:lang w:val="en-GB"/>
        </w:rPr>
      </w:pPr>
    </w:p>
    <w:p w14:paraId="502A2E4D" w14:textId="77777777" w:rsidR="00E77FA8" w:rsidRPr="00E77FA8" w:rsidRDefault="00E77FA8" w:rsidP="00E77FA8">
      <w:pPr>
        <w:rPr>
          <w:lang w:val="en-GB"/>
        </w:rPr>
      </w:pPr>
      <w:r w:rsidRPr="00E77FA8">
        <w:rPr>
          <w:lang w:val="en-GB"/>
        </w:rPr>
        <w:t xml:space="preserve">Other details: </w:t>
      </w:r>
    </w:p>
    <w:p w14:paraId="7D3F2CC4" w14:textId="2BECB2F0" w:rsidR="00E77FA8" w:rsidRPr="00E77FA8" w:rsidRDefault="00E77FA8" w:rsidP="00E77FA8">
      <w:pPr>
        <w:pStyle w:val="ListParagraph"/>
        <w:numPr>
          <w:ilvl w:val="0"/>
          <w:numId w:val="6"/>
        </w:numPr>
        <w:rPr>
          <w:lang w:val="en-GB"/>
        </w:rPr>
      </w:pPr>
      <w:r w:rsidRPr="00E77FA8">
        <w:rPr>
          <w:lang w:val="en-GB"/>
        </w:rPr>
        <w:t>The Event must have Title, Description, Date, Time.</w:t>
      </w:r>
    </w:p>
    <w:p w14:paraId="7BA55183" w14:textId="2B80364E" w:rsidR="00E77FA8" w:rsidRPr="00E77FA8" w:rsidRDefault="00E77FA8" w:rsidP="00E77FA8">
      <w:pPr>
        <w:pStyle w:val="ListParagraph"/>
        <w:numPr>
          <w:ilvl w:val="0"/>
          <w:numId w:val="6"/>
        </w:numPr>
        <w:rPr>
          <w:lang w:val="en-GB"/>
        </w:rPr>
      </w:pPr>
      <w:r w:rsidRPr="00E77FA8">
        <w:rPr>
          <w:lang w:val="en-GB"/>
        </w:rPr>
        <w:t>The Attendee should enter Name &amp; Email.</w:t>
      </w:r>
    </w:p>
    <w:p w14:paraId="1035079A" w14:textId="772DB8B5" w:rsidR="00E77FA8" w:rsidRPr="00E77FA8" w:rsidRDefault="00E77FA8" w:rsidP="00E77FA8">
      <w:pPr>
        <w:pStyle w:val="ListParagraph"/>
        <w:numPr>
          <w:ilvl w:val="0"/>
          <w:numId w:val="6"/>
        </w:numPr>
        <w:rPr>
          <w:lang w:val="en-GB"/>
        </w:rPr>
      </w:pPr>
      <w:r w:rsidRPr="00E77FA8">
        <w:rPr>
          <w:lang w:val="en-GB"/>
        </w:rPr>
        <w:t>Only one Event per day</w:t>
      </w:r>
    </w:p>
    <w:p w14:paraId="5D715FE8" w14:textId="77777777" w:rsidR="00E77FA8" w:rsidRPr="00E77FA8" w:rsidRDefault="00E77FA8" w:rsidP="00E77FA8">
      <w:pPr>
        <w:pStyle w:val="ListParagraph"/>
        <w:numPr>
          <w:ilvl w:val="0"/>
          <w:numId w:val="4"/>
        </w:numPr>
        <w:rPr>
          <w:lang w:val="en-GB"/>
        </w:rPr>
      </w:pPr>
      <w:r w:rsidRPr="00E77FA8">
        <w:rPr>
          <w:lang w:val="en-GB"/>
        </w:rPr>
        <w:t>Data payload and results should be in application/json</w:t>
      </w:r>
    </w:p>
    <w:p w14:paraId="617933A0" w14:textId="77777777" w:rsidR="00E77FA8" w:rsidRPr="00E77FA8" w:rsidRDefault="00E77FA8" w:rsidP="00E77FA8">
      <w:pPr>
        <w:rPr>
          <w:lang w:val="en-GB"/>
        </w:rPr>
      </w:pPr>
    </w:p>
    <w:p w14:paraId="01BE73FF" w14:textId="77777777" w:rsidR="00E77FA8" w:rsidRPr="00E77FA8" w:rsidRDefault="00E77FA8" w:rsidP="00E77FA8">
      <w:pPr>
        <w:rPr>
          <w:lang w:val="en-GB"/>
        </w:rPr>
      </w:pPr>
    </w:p>
    <w:p w14:paraId="02749C36" w14:textId="77777777" w:rsidR="00E77FA8" w:rsidRPr="00E77FA8" w:rsidRDefault="00E77FA8" w:rsidP="00E77FA8">
      <w:pPr>
        <w:rPr>
          <w:lang w:val="en-GB"/>
        </w:rPr>
      </w:pPr>
      <w:r w:rsidRPr="00E77FA8">
        <w:rPr>
          <w:lang w:val="en-GB"/>
        </w:rPr>
        <w:t xml:space="preserve">You can decide how many endpoints your API should have to cover the above user stories. </w:t>
      </w:r>
    </w:p>
    <w:p w14:paraId="4E997B4A" w14:textId="77777777" w:rsidR="00E77FA8" w:rsidRPr="00E77FA8" w:rsidRDefault="00E77FA8" w:rsidP="00E77FA8">
      <w:pPr>
        <w:rPr>
          <w:lang w:val="en-GB"/>
        </w:rPr>
      </w:pPr>
    </w:p>
    <w:p w14:paraId="711BB525" w14:textId="77777777" w:rsidR="00E77FA8" w:rsidRPr="00E77FA8" w:rsidRDefault="00E77FA8" w:rsidP="00E77FA8">
      <w:pPr>
        <w:rPr>
          <w:lang w:val="en-GB"/>
        </w:rPr>
      </w:pPr>
      <w:r w:rsidRPr="00E77FA8">
        <w:rPr>
          <w:lang w:val="en-GB"/>
        </w:rPr>
        <w:t>Example of Events JSON array is provided.</w:t>
      </w:r>
    </w:p>
    <w:p w14:paraId="4F013AE3" w14:textId="77777777" w:rsidR="00E77FA8" w:rsidRPr="00E77FA8" w:rsidRDefault="00E77FA8" w:rsidP="00E77FA8">
      <w:pPr>
        <w:rPr>
          <w:lang w:val="en-GB"/>
        </w:rPr>
      </w:pPr>
      <w:r w:rsidRPr="00E77FA8">
        <w:rPr>
          <w:lang w:val="en-GB"/>
        </w:rPr>
        <w:t xml:space="preserve"> </w:t>
      </w:r>
    </w:p>
    <w:p w14:paraId="7D3CE669" w14:textId="77777777" w:rsidR="00E77FA8" w:rsidRPr="00E77FA8" w:rsidRDefault="00E77FA8" w:rsidP="00E77FA8">
      <w:pPr>
        <w:rPr>
          <w:lang w:val="en-GB"/>
        </w:rPr>
      </w:pPr>
      <w:r w:rsidRPr="00E77FA8">
        <w:rPr>
          <w:lang w:val="en-GB"/>
        </w:rPr>
        <w:t>Bonus points:</w:t>
      </w:r>
    </w:p>
    <w:p w14:paraId="24604315" w14:textId="4A46D7A7" w:rsidR="00E77FA8" w:rsidRPr="003070AE" w:rsidRDefault="00E77FA8" w:rsidP="003070AE">
      <w:pPr>
        <w:pStyle w:val="ListParagraph"/>
        <w:numPr>
          <w:ilvl w:val="0"/>
          <w:numId w:val="10"/>
        </w:numPr>
        <w:rPr>
          <w:lang w:val="en-GB"/>
        </w:rPr>
      </w:pPr>
      <w:r w:rsidRPr="003070AE">
        <w:rPr>
          <w:lang w:val="en-GB"/>
        </w:rPr>
        <w:t xml:space="preserve">Composer </w:t>
      </w:r>
    </w:p>
    <w:p w14:paraId="1BFA36B3" w14:textId="56723BD0" w:rsidR="00E77FA8" w:rsidRPr="003070AE" w:rsidRDefault="00E77FA8" w:rsidP="003070AE">
      <w:pPr>
        <w:pStyle w:val="ListParagraph"/>
        <w:numPr>
          <w:ilvl w:val="0"/>
          <w:numId w:val="10"/>
        </w:numPr>
        <w:rPr>
          <w:lang w:val="en-GB"/>
        </w:rPr>
      </w:pPr>
      <w:r w:rsidRPr="003070AE">
        <w:rPr>
          <w:lang w:val="en-GB"/>
        </w:rPr>
        <w:t>Unit Tests</w:t>
      </w:r>
    </w:p>
    <w:p w14:paraId="75C6F360" w14:textId="77777777" w:rsidR="003070AE" w:rsidRDefault="00E77FA8" w:rsidP="003070AE">
      <w:pPr>
        <w:pStyle w:val="ListParagraph"/>
        <w:numPr>
          <w:ilvl w:val="0"/>
          <w:numId w:val="10"/>
        </w:numPr>
        <w:rPr>
          <w:lang w:val="en-GB"/>
        </w:rPr>
      </w:pPr>
      <w:r w:rsidRPr="003070AE">
        <w:rPr>
          <w:lang w:val="en-GB"/>
        </w:rPr>
        <w:t>Migrations</w:t>
      </w:r>
    </w:p>
    <w:p w14:paraId="5621A773" w14:textId="6E6D64F5" w:rsidR="00E77FA8" w:rsidRPr="003070AE" w:rsidRDefault="00E77FA8" w:rsidP="003070AE">
      <w:pPr>
        <w:pStyle w:val="ListParagraph"/>
        <w:numPr>
          <w:ilvl w:val="0"/>
          <w:numId w:val="10"/>
        </w:numPr>
        <w:rPr>
          <w:lang w:val="en-GB"/>
        </w:rPr>
      </w:pPr>
      <w:r w:rsidRPr="003070AE">
        <w:rPr>
          <w:lang w:val="en-GB"/>
        </w:rPr>
        <w:t xml:space="preserve">Postman collection </w:t>
      </w:r>
    </w:p>
    <w:p w14:paraId="6421D5F8" w14:textId="77777777" w:rsidR="00E77FA8" w:rsidRPr="00E77FA8" w:rsidRDefault="00E77FA8" w:rsidP="00E77FA8">
      <w:pPr>
        <w:rPr>
          <w:lang w:val="en-GB"/>
        </w:rPr>
      </w:pPr>
    </w:p>
    <w:p w14:paraId="011A7A37" w14:textId="77777777" w:rsidR="00E77FA8" w:rsidRPr="00E77FA8" w:rsidRDefault="00E77FA8" w:rsidP="00E77FA8">
      <w:pPr>
        <w:rPr>
          <w:lang w:val="en-GB"/>
        </w:rPr>
      </w:pPr>
      <w:r w:rsidRPr="00E77FA8">
        <w:rPr>
          <w:lang w:val="en-GB"/>
        </w:rPr>
        <w:t xml:space="preserve">If you have any questions, do not hesitate to contact vitalij@idesigni.co.uk </w:t>
      </w:r>
    </w:p>
    <w:p w14:paraId="6FCF51C4" w14:textId="77777777" w:rsidR="00E77FA8" w:rsidRPr="00E77FA8" w:rsidRDefault="00E77FA8" w:rsidP="00E77FA8">
      <w:pPr>
        <w:rPr>
          <w:lang w:val="en-GB"/>
        </w:rPr>
      </w:pPr>
    </w:p>
    <w:p w14:paraId="1AEA8A8F" w14:textId="7F80B879" w:rsidR="008B4486" w:rsidRPr="00A266F7" w:rsidRDefault="00E77FA8" w:rsidP="00E77FA8">
      <w:pPr>
        <w:rPr>
          <w:lang w:val="en-GB"/>
        </w:rPr>
      </w:pPr>
      <w:r w:rsidRPr="00E77FA8">
        <w:rPr>
          <w:lang w:val="en-GB"/>
        </w:rPr>
        <w:t>Please provide URL to the git repository with instructions how to run the application.</w:t>
      </w:r>
      <w:r w:rsidR="008B4486">
        <w:rPr>
          <w:lang w:val="en-GB"/>
        </w:rPr>
        <w:br/>
      </w:r>
    </w:p>
    <w:sectPr w:rsidR="008B4486" w:rsidRPr="00A266F7" w:rsidSect="003A0650">
      <w:headerReference w:type="default" r:id="rId7"/>
      <w:pgSz w:w="11900" w:h="16840"/>
      <w:pgMar w:top="1440" w:right="1800" w:bottom="1440" w:left="180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F3016" w14:textId="77777777" w:rsidR="007F1D6D" w:rsidRDefault="007F1D6D" w:rsidP="003A0650">
      <w:r>
        <w:separator/>
      </w:r>
    </w:p>
  </w:endnote>
  <w:endnote w:type="continuationSeparator" w:id="0">
    <w:p w14:paraId="5AB00CAA" w14:textId="77777777" w:rsidR="007F1D6D" w:rsidRDefault="007F1D6D" w:rsidP="003A0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127A3" w14:textId="77777777" w:rsidR="007F1D6D" w:rsidRDefault="007F1D6D" w:rsidP="003A0650">
      <w:r>
        <w:separator/>
      </w:r>
    </w:p>
  </w:footnote>
  <w:footnote w:type="continuationSeparator" w:id="0">
    <w:p w14:paraId="590E21EB" w14:textId="77777777" w:rsidR="007F1D6D" w:rsidRDefault="007F1D6D" w:rsidP="003A0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98EAF" w14:textId="77777777" w:rsidR="003A0650" w:rsidRDefault="00BA178B" w:rsidP="003A0650">
    <w:pPr>
      <w:pStyle w:val="Header"/>
      <w:ind w:left="-1276"/>
    </w:pPr>
    <w:r>
      <w:rPr>
        <w:noProof/>
        <w:lang w:val="en-GB" w:eastAsia="en-GB"/>
      </w:rPr>
      <w:drawing>
        <wp:inline distT="0" distB="0" distL="0" distR="0" wp14:anchorId="04AEBF5D" wp14:editId="3EF008CF">
          <wp:extent cx="6915150" cy="105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Iwordheader_2016.jpg"/>
                  <pic:cNvPicPr/>
                </pic:nvPicPr>
                <pic:blipFill>
                  <a:blip r:embed="rId1">
                    <a:extLst>
                      <a:ext uri="{28A0092B-C50C-407E-A947-70E740481C1C}">
                        <a14:useLocalDpi xmlns:a14="http://schemas.microsoft.com/office/drawing/2010/main" val="0"/>
                      </a:ext>
                    </a:extLst>
                  </a:blip>
                  <a:stretch>
                    <a:fillRect/>
                  </a:stretch>
                </pic:blipFill>
                <pic:spPr>
                  <a:xfrm>
                    <a:off x="0" y="0"/>
                    <a:ext cx="6950833" cy="10593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1546"/>
    <w:multiLevelType w:val="hybridMultilevel"/>
    <w:tmpl w:val="9E5CD64A"/>
    <w:lvl w:ilvl="0" w:tplc="4ED0D0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A20DC"/>
    <w:multiLevelType w:val="hybridMultilevel"/>
    <w:tmpl w:val="9E361F1A"/>
    <w:lvl w:ilvl="0" w:tplc="4ED0D0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A3A59"/>
    <w:multiLevelType w:val="hybridMultilevel"/>
    <w:tmpl w:val="5142B9CA"/>
    <w:lvl w:ilvl="0" w:tplc="BB0A07C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1D68"/>
    <w:multiLevelType w:val="hybridMultilevel"/>
    <w:tmpl w:val="41B2D8D8"/>
    <w:lvl w:ilvl="0" w:tplc="EFF88DD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31614"/>
    <w:multiLevelType w:val="hybridMultilevel"/>
    <w:tmpl w:val="41B0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8413F"/>
    <w:multiLevelType w:val="hybridMultilevel"/>
    <w:tmpl w:val="DDC45378"/>
    <w:lvl w:ilvl="0" w:tplc="4ED0D0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A3334"/>
    <w:multiLevelType w:val="hybridMultilevel"/>
    <w:tmpl w:val="1396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974E8"/>
    <w:multiLevelType w:val="hybridMultilevel"/>
    <w:tmpl w:val="33DE46DA"/>
    <w:lvl w:ilvl="0" w:tplc="4ED0D0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01A48"/>
    <w:multiLevelType w:val="hybridMultilevel"/>
    <w:tmpl w:val="06B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272CF"/>
    <w:multiLevelType w:val="hybridMultilevel"/>
    <w:tmpl w:val="760E8A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6"/>
  </w:num>
  <w:num w:numId="6">
    <w:abstractNumId w:val="5"/>
  </w:num>
  <w:num w:numId="7">
    <w:abstractNumId w:val="0"/>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4F7"/>
    <w:rsid w:val="000712E5"/>
    <w:rsid w:val="000A57A3"/>
    <w:rsid w:val="000E6273"/>
    <w:rsid w:val="00183421"/>
    <w:rsid w:val="00230EE8"/>
    <w:rsid w:val="00242EE8"/>
    <w:rsid w:val="00276B82"/>
    <w:rsid w:val="003070AE"/>
    <w:rsid w:val="00381665"/>
    <w:rsid w:val="003A0650"/>
    <w:rsid w:val="004218FB"/>
    <w:rsid w:val="004858B5"/>
    <w:rsid w:val="00671373"/>
    <w:rsid w:val="007E5A5F"/>
    <w:rsid w:val="007F1D6D"/>
    <w:rsid w:val="00873B0C"/>
    <w:rsid w:val="008B4486"/>
    <w:rsid w:val="009474F7"/>
    <w:rsid w:val="00A266F7"/>
    <w:rsid w:val="00AA07ED"/>
    <w:rsid w:val="00BA178B"/>
    <w:rsid w:val="00C21FAF"/>
    <w:rsid w:val="00C70548"/>
    <w:rsid w:val="00C83352"/>
    <w:rsid w:val="00E77FA8"/>
    <w:rsid w:val="00EC4E45"/>
    <w:rsid w:val="00F4506D"/>
    <w:rsid w:val="00FB2C02"/>
    <w:rsid w:val="00FF48B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3FFE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74F7"/>
    <w:rPr>
      <w:rFonts w:eastAsiaTheme="minorHAnsi"/>
    </w:rPr>
  </w:style>
  <w:style w:type="paragraph" w:styleId="Heading1">
    <w:name w:val="heading 1"/>
    <w:basedOn w:val="Normal"/>
    <w:next w:val="Normal"/>
    <w:link w:val="Heading1Char"/>
    <w:uiPriority w:val="9"/>
    <w:qFormat/>
    <w:rsid w:val="009474F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0"/>
    <w:pPr>
      <w:tabs>
        <w:tab w:val="center" w:pos="4320"/>
        <w:tab w:val="right" w:pos="8640"/>
      </w:tabs>
    </w:pPr>
  </w:style>
  <w:style w:type="character" w:customStyle="1" w:styleId="HeaderChar">
    <w:name w:val="Header Char"/>
    <w:basedOn w:val="DefaultParagraphFont"/>
    <w:link w:val="Header"/>
    <w:uiPriority w:val="99"/>
    <w:rsid w:val="003A0650"/>
  </w:style>
  <w:style w:type="paragraph" w:styleId="Footer">
    <w:name w:val="footer"/>
    <w:basedOn w:val="Normal"/>
    <w:link w:val="FooterChar"/>
    <w:uiPriority w:val="99"/>
    <w:unhideWhenUsed/>
    <w:rsid w:val="003A0650"/>
    <w:pPr>
      <w:tabs>
        <w:tab w:val="center" w:pos="4320"/>
        <w:tab w:val="right" w:pos="8640"/>
      </w:tabs>
    </w:pPr>
  </w:style>
  <w:style w:type="character" w:customStyle="1" w:styleId="FooterChar">
    <w:name w:val="Footer Char"/>
    <w:basedOn w:val="DefaultParagraphFont"/>
    <w:link w:val="Footer"/>
    <w:uiPriority w:val="99"/>
    <w:rsid w:val="003A0650"/>
  </w:style>
  <w:style w:type="paragraph" w:styleId="BalloonText">
    <w:name w:val="Balloon Text"/>
    <w:basedOn w:val="Normal"/>
    <w:link w:val="BalloonTextChar"/>
    <w:uiPriority w:val="99"/>
    <w:semiHidden/>
    <w:unhideWhenUsed/>
    <w:rsid w:val="003A065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650"/>
    <w:rPr>
      <w:rFonts w:ascii="Lucida Grande" w:hAnsi="Lucida Grande"/>
      <w:sz w:val="18"/>
      <w:szCs w:val="18"/>
    </w:rPr>
  </w:style>
  <w:style w:type="character" w:customStyle="1" w:styleId="Heading1Char">
    <w:name w:val="Heading 1 Char"/>
    <w:basedOn w:val="DefaultParagraphFont"/>
    <w:link w:val="Heading1"/>
    <w:uiPriority w:val="9"/>
    <w:rsid w:val="009474F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474F7"/>
    <w:pPr>
      <w:ind w:left="720"/>
      <w:contextualSpacing/>
    </w:pPr>
  </w:style>
  <w:style w:type="character" w:styleId="Hyperlink">
    <w:name w:val="Hyperlink"/>
    <w:basedOn w:val="DefaultParagraphFont"/>
    <w:uiPriority w:val="99"/>
    <w:unhideWhenUsed/>
    <w:rsid w:val="009474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bandi/Documents/Branding/IDIWordTemplate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IDIWordTemplate_2016.dotx</Template>
  <TotalTime>50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Vitalij Lokucijevskij</dc:creator>
  <cp:keywords/>
  <dc:description/>
  <cp:lastModifiedBy>Vitalij Lokucijevskij</cp:lastModifiedBy>
  <cp:revision>9</cp:revision>
  <dcterms:created xsi:type="dcterms:W3CDTF">2016-08-24T08:35:00Z</dcterms:created>
  <dcterms:modified xsi:type="dcterms:W3CDTF">2018-06-25T07:14:00Z</dcterms:modified>
</cp:coreProperties>
</file>